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250C8" w14:textId="65631FE4" w:rsidR="00A879E8" w:rsidRPr="00561CC0" w:rsidRDefault="002F6093">
      <w:pPr>
        <w:pStyle w:val="Title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Recolhaki</w:t>
      </w:r>
    </w:p>
    <w:p w14:paraId="4FA1BCF5" w14:textId="77777777" w:rsidR="00A879E8" w:rsidRPr="00561CC0" w:rsidRDefault="00722D62">
      <w:pPr>
        <w:pStyle w:val="Title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itle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itle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itle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itle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TOCHeading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TOC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61569B">
      <w:pPr>
        <w:pStyle w:val="TOC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61569B">
      <w:pPr>
        <w:pStyle w:val="TOC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60206ABF" w:rsidR="009F53C2" w:rsidRDefault="0061569B" w:rsidP="0010594B">
      <w:pPr>
        <w:pStyle w:val="TOC2"/>
        <w:rPr>
          <w:noProof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6AC19CC" w14:textId="0E27CF9B" w:rsidR="0010594B" w:rsidRDefault="0010594B" w:rsidP="0010594B">
      <w:pPr>
        <w:ind w:firstLine="432"/>
      </w:pPr>
      <w:r>
        <w:t xml:space="preserve">Classes do </w:t>
      </w:r>
      <w:proofErr w:type="spellStart"/>
      <w:r>
        <w:t>tipo</w:t>
      </w:r>
      <w:proofErr w:type="spellEnd"/>
      <w:r>
        <w:t xml:space="preserve"> Controller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4</w:t>
      </w:r>
    </w:p>
    <w:p w14:paraId="356FECA9" w14:textId="77777777" w:rsidR="0010594B" w:rsidRPr="0010594B" w:rsidRDefault="0010594B" w:rsidP="0010594B">
      <w:pPr>
        <w:ind w:firstLine="432"/>
      </w:pPr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itle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Heading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1472F15C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E5444D">
        <w:rPr>
          <w:color w:val="000000"/>
        </w:rPr>
        <w:t>RecolhaAki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Heading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Heading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Heading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1B87F41C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C32A0C">
        <w:rPr>
          <w:color w:val="000000"/>
        </w:rPr>
        <w:t>RecolhakiWEB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“Tela</w:t>
      </w:r>
      <w:r w:rsidR="00144E90">
        <w:rPr>
          <w:color w:val="000000"/>
        </w:rPr>
        <w:t>Gerenciar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7B17EE6E" w:rsidR="009F53C2" w:rsidRPr="008F6C41" w:rsidRDefault="00121A69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121A69">
        <w:rPr>
          <w:color w:val="000000"/>
        </w:rPr>
        <w:drawing>
          <wp:inline distT="0" distB="0" distL="0" distR="0" wp14:anchorId="6022FBC1" wp14:editId="3920F674">
            <wp:extent cx="4277322" cy="159089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39BCEDC1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>Para cada classe do tipo controle encontrada é criada uma classe  nomeado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.  A Figura 2 apresentaum </w:t>
      </w:r>
      <w:r w:rsidRPr="00C5398A">
        <w:rPr>
          <w:color w:val="000000"/>
        </w:rPr>
        <w:lastRenderedPageBreak/>
        <w:t>exemplo desse mapeamento.</w:t>
      </w:r>
      <w:r>
        <w:rPr>
          <w:color w:val="000000"/>
        </w:rPr>
        <w:tab/>
      </w:r>
      <w:r w:rsidR="00C32A0C" w:rsidRPr="00C32A0C">
        <w:rPr>
          <w:color w:val="000000"/>
        </w:rPr>
        <w:drawing>
          <wp:inline distT="0" distB="0" distL="0" distR="0" wp14:anchorId="6F8EF678" wp14:editId="5A924DBB">
            <wp:extent cx="4143953" cy="180047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40C8" w14:textId="74FFEBAD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Heading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7433303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</w:t>
      </w:r>
      <w:r w:rsidR="00C32A0C">
        <w:rPr>
          <w:color w:val="000000"/>
        </w:rPr>
        <w:t xml:space="preserve"> e “Desautorizar”</w:t>
      </w:r>
      <w:r w:rsidRPr="00954E56">
        <w:rPr>
          <w:color w:val="000000"/>
        </w:rPr>
        <w:t xml:space="preserve"> n</w:t>
      </w:r>
      <w:r w:rsidR="00C32A0C">
        <w:rPr>
          <w:color w:val="000000"/>
        </w:rPr>
        <w:t>a</w:t>
      </w:r>
      <w:r w:rsidR="00C937FD">
        <w:rPr>
          <w:color w:val="000000"/>
        </w:rPr>
        <w:t xml:space="preserve">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17B4CB47" w:rsidR="00954E56" w:rsidRDefault="00C32A0C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32A0C">
        <w:rPr>
          <w:color w:val="000000"/>
        </w:rPr>
        <w:drawing>
          <wp:inline distT="0" distB="0" distL="0" distR="0" wp14:anchorId="0DE7276E" wp14:editId="77E0691F">
            <wp:extent cx="4344006" cy="2629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r w:rsidR="00744F71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2"/>
      <w:footerReference w:type="default" r:id="rId1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3F72" w14:textId="77777777" w:rsidR="0061569B" w:rsidRDefault="0061569B">
      <w:pPr>
        <w:spacing w:line="240" w:lineRule="auto"/>
      </w:pPr>
      <w:r>
        <w:separator/>
      </w:r>
    </w:p>
  </w:endnote>
  <w:endnote w:type="continuationSeparator" w:id="0">
    <w:p w14:paraId="55336629" w14:textId="77777777" w:rsidR="0061569B" w:rsidRDefault="00615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6CA68387" w:rsidR="00A879E8" w:rsidRDefault="00B9385C" w:rsidP="00B9385C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</w:t>
          </w:r>
          <w:r w:rsidR="002F6093">
            <w:t xml:space="preserve"> II</w:t>
          </w:r>
          <w:r>
            <w:t xml:space="preserve">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2F6093">
            <w:rPr>
              <w:noProof/>
            </w:rPr>
            <w:t>2021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2E4019">
            <w:rPr>
              <w:rStyle w:val="PageNumber"/>
              <w:lang w:val="pt-BR"/>
            </w:rPr>
            <w:fldChar w:fldCharType="separate"/>
          </w:r>
          <w:r w:rsidR="00136F06">
            <w:rPr>
              <w:rStyle w:val="PageNumber"/>
              <w:noProof/>
              <w:lang w:val="pt-BR"/>
            </w:rPr>
            <w:t>4</w:t>
          </w:r>
          <w:r w:rsidR="002E4019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of </w:t>
          </w:r>
          <w:fldSimple w:instr=" NUMPAGES  \* MERGEFORMAT ">
            <w:r w:rsidR="00136F06" w:rsidRPr="00136F06">
              <w:rPr>
                <w:rStyle w:val="PageNumber"/>
                <w:noProof/>
              </w:rPr>
              <w:t>5</w:t>
            </w:r>
          </w:fldSimple>
        </w:p>
      </w:tc>
    </w:tr>
  </w:tbl>
  <w:p w14:paraId="76B9087C" w14:textId="77777777" w:rsidR="00A879E8" w:rsidRDefault="00A87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76DE" w14:textId="77777777" w:rsidR="0061569B" w:rsidRDefault="0061569B">
      <w:pPr>
        <w:spacing w:line="240" w:lineRule="auto"/>
      </w:pPr>
      <w:r>
        <w:separator/>
      </w:r>
    </w:p>
  </w:footnote>
  <w:footnote w:type="continuationSeparator" w:id="0">
    <w:p w14:paraId="1223E655" w14:textId="77777777" w:rsidR="0061569B" w:rsidRDefault="006156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 w:rsidRPr="00561CC0">
      <w:rPr>
        <w:b/>
        <w:bCs/>
        <w:sz w:val="36"/>
        <w:szCs w:val="36"/>
      </w:rPr>
      <w:t>Engenharia</w:t>
    </w:r>
    <w:proofErr w:type="spellEnd"/>
    <w:r w:rsidRPr="00561CC0">
      <w:rPr>
        <w:b/>
        <w:bCs/>
        <w:sz w:val="36"/>
        <w:szCs w:val="36"/>
      </w:rPr>
      <w:t xml:space="preserve">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56ADFD9B" w:rsidR="00A879E8" w:rsidRDefault="002F6093">
          <w:proofErr w:type="spellStart"/>
          <w:r>
            <w:t>RecolhaAki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5DD562E0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</w:t>
          </w:r>
          <w:r w:rsidR="002F6093">
            <w:rPr>
              <w:lang w:val="pt-BR"/>
            </w:rPr>
            <w:t>5/10/2021</w:t>
          </w:r>
        </w:p>
      </w:tc>
    </w:tr>
  </w:tbl>
  <w:p w14:paraId="76749E53" w14:textId="77777777" w:rsidR="00A879E8" w:rsidRDefault="00A87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83A85"/>
    <w:rsid w:val="000E5939"/>
    <w:rsid w:val="0010594B"/>
    <w:rsid w:val="00121A69"/>
    <w:rsid w:val="00134E40"/>
    <w:rsid w:val="00136F06"/>
    <w:rsid w:val="00144E90"/>
    <w:rsid w:val="002E385F"/>
    <w:rsid w:val="002E4019"/>
    <w:rsid w:val="002F27AB"/>
    <w:rsid w:val="002F6093"/>
    <w:rsid w:val="00362FB9"/>
    <w:rsid w:val="00382DCB"/>
    <w:rsid w:val="003B431B"/>
    <w:rsid w:val="003E13DD"/>
    <w:rsid w:val="003E550A"/>
    <w:rsid w:val="004C65BD"/>
    <w:rsid w:val="00561CC0"/>
    <w:rsid w:val="0061569B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2A0C"/>
    <w:rsid w:val="00C37ADD"/>
    <w:rsid w:val="00C5398A"/>
    <w:rsid w:val="00C937FD"/>
    <w:rsid w:val="00CC0B5B"/>
    <w:rsid w:val="00D311A4"/>
    <w:rsid w:val="00D7303E"/>
    <w:rsid w:val="00DE28A0"/>
    <w:rsid w:val="00E5444D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rsid w:val="00A879E8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BodyText">
    <w:name w:val="Body Text"/>
    <w:basedOn w:val="Normal"/>
    <w:semiHidden/>
    <w:rsid w:val="00A879E8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A879E8"/>
    <w:pPr>
      <w:shd w:val="clear" w:color="auto" w:fill="000080"/>
    </w:pPr>
  </w:style>
  <w:style w:type="character" w:styleId="FootnoteReference">
    <w:name w:val="footnote reference"/>
    <w:semiHidden/>
    <w:rsid w:val="00A879E8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A879E8"/>
    <w:pPr>
      <w:ind w:left="600"/>
    </w:pPr>
  </w:style>
  <w:style w:type="paragraph" w:styleId="TOC5">
    <w:name w:val="toc 5"/>
    <w:basedOn w:val="Normal"/>
    <w:next w:val="Normal"/>
    <w:autoRedefine/>
    <w:semiHidden/>
    <w:rsid w:val="00A879E8"/>
    <w:pPr>
      <w:ind w:left="800"/>
    </w:pPr>
  </w:style>
  <w:style w:type="paragraph" w:styleId="TOC6">
    <w:name w:val="toc 6"/>
    <w:basedOn w:val="Normal"/>
    <w:next w:val="Normal"/>
    <w:autoRedefine/>
    <w:semiHidden/>
    <w:rsid w:val="00A879E8"/>
    <w:pPr>
      <w:ind w:left="1000"/>
    </w:pPr>
  </w:style>
  <w:style w:type="paragraph" w:styleId="TOC7">
    <w:name w:val="toc 7"/>
    <w:basedOn w:val="Normal"/>
    <w:next w:val="Normal"/>
    <w:autoRedefine/>
    <w:semiHidden/>
    <w:rsid w:val="00A879E8"/>
    <w:pPr>
      <w:ind w:left="1200"/>
    </w:pPr>
  </w:style>
  <w:style w:type="paragraph" w:styleId="TOC8">
    <w:name w:val="toc 8"/>
    <w:basedOn w:val="Normal"/>
    <w:next w:val="Normal"/>
    <w:autoRedefine/>
    <w:semiHidden/>
    <w:rsid w:val="00A879E8"/>
    <w:pPr>
      <w:ind w:left="1400"/>
    </w:pPr>
  </w:style>
  <w:style w:type="paragraph" w:styleId="TOC9">
    <w:name w:val="toc 9"/>
    <w:basedOn w:val="Normal"/>
    <w:next w:val="Normal"/>
    <w:autoRedefine/>
    <w:semiHidden/>
    <w:rsid w:val="00A879E8"/>
    <w:pPr>
      <w:ind w:left="1600"/>
    </w:pPr>
  </w:style>
  <w:style w:type="paragraph" w:styleId="BodyTextIndent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Strong">
    <w:name w:val="Strong"/>
    <w:qFormat/>
    <w:rsid w:val="00A879E8"/>
    <w:rPr>
      <w:b/>
      <w:bCs/>
    </w:rPr>
  </w:style>
  <w:style w:type="character" w:styleId="FollowedHyperlink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DefaultParagraphFont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2</TotalTime>
  <Pages>4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Guilherme Medeiros</cp:lastModifiedBy>
  <cp:revision>2</cp:revision>
  <dcterms:created xsi:type="dcterms:W3CDTF">2021-10-15T23:46:00Z</dcterms:created>
  <dcterms:modified xsi:type="dcterms:W3CDTF">2021-10-15T23:46:00Z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